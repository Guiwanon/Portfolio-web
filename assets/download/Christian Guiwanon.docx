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E781047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1671EC" w:rsidP="001671EC">
            <w:pPr>
              <w:pStyle w:val="Title"/>
            </w:pPr>
            <w:r>
              <w:t>cHRISTIAN gUWANON</w:t>
            </w:r>
          </w:p>
          <w:p w:rsidR="001671EC" w:rsidRPr="001671EC" w:rsidRDefault="001671EC" w:rsidP="001671EC">
            <w:r>
              <w:t>Web Designer / Developer</w:t>
            </w:r>
            <w:bookmarkStart w:id="0" w:name="_GoBack"/>
            <w:bookmarkEnd w:id="0"/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A15C26BC24B84797A35DA416F244D911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571E4B" w:rsidP="009260CD">
            <w:r>
              <w:t>I'm Christian Guiwanon</w:t>
            </w:r>
            <w:r w:rsidRPr="00571E4B">
              <w:t xml:space="preserve">, a dedicated web developer passionate about crafting seamless digital experiences. With a keen eye for detail and a commitment to staying current with industry </w:t>
            </w:r>
            <w:r>
              <w:t xml:space="preserve">trends, I strive to create user </w:t>
            </w:r>
            <w:r w:rsidRPr="00571E4B">
              <w:t>centric solutions that elevate online interactions. I'm excited to collaborate and contribute to projects that push boundaries and inspire innovation.</w:t>
            </w:r>
          </w:p>
          <w:p w:rsidR="00036450" w:rsidRDefault="00036450" w:rsidP="00036450"/>
          <w:sdt>
            <w:sdtPr>
              <w:id w:val="-1954003311"/>
              <w:placeholder>
                <w:docPart w:val="A8C62B67673343F39C38EAC018453BEE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435188CC084489FA6FB5CAD88AE5AB8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571E4B" w:rsidRDefault="00571E4B" w:rsidP="004D3011">
            <w:r>
              <w:t>0991-680-7203</w:t>
            </w:r>
          </w:p>
          <w:p w:rsidR="004D3011" w:rsidRDefault="004D3011" w:rsidP="004D3011"/>
          <w:p w:rsidR="004D3011" w:rsidRDefault="00AD6CC8" w:rsidP="00571E4B">
            <w:pPr>
              <w:tabs>
                <w:tab w:val="center" w:pos="1685"/>
              </w:tabs>
            </w:pPr>
            <w:sdt>
              <w:sdtPr>
                <w:id w:val="-240260293"/>
                <w:placeholder>
                  <w:docPart w:val="3C83F2264169481090B25916FE0D3A3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EMAIL:</w:t>
                </w:r>
              </w:sdtContent>
            </w:sdt>
            <w:r w:rsidR="00571E4B">
              <w:tab/>
            </w:r>
          </w:p>
          <w:p w:rsidR="00571E4B" w:rsidRDefault="00571E4B" w:rsidP="00571E4B">
            <w:pPr>
              <w:tabs>
                <w:tab w:val="center" w:pos="1685"/>
              </w:tabs>
            </w:pPr>
            <w:r>
              <w:t>Christianguiwanon2@gmail.com</w:t>
            </w:r>
          </w:p>
          <w:p w:rsidR="004D3011" w:rsidRPr="00CB0055" w:rsidRDefault="00AD6CC8" w:rsidP="00CB0055">
            <w:pPr>
              <w:pStyle w:val="Heading3"/>
            </w:pPr>
            <w:sdt>
              <w:sdtPr>
                <w:id w:val="-1444214663"/>
                <w:placeholder>
                  <w:docPart w:val="F10D4A11DA1B4450AB7BD08BD116BF6F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Hobbies</w:t>
                </w:r>
              </w:sdtContent>
            </w:sdt>
          </w:p>
          <w:p w:rsidR="004D3011" w:rsidRDefault="00571E4B" w:rsidP="004D3011">
            <w:r>
              <w:t xml:space="preserve">Coding </w:t>
            </w:r>
          </w:p>
          <w:p w:rsidR="004D3011" w:rsidRDefault="00571E4B" w:rsidP="004D3011">
            <w:r>
              <w:t>Designing</w:t>
            </w:r>
          </w:p>
          <w:p w:rsidR="004D3011" w:rsidRDefault="00571E4B" w:rsidP="004D3011">
            <w:r>
              <w:t>Motorcycle</w:t>
            </w:r>
          </w:p>
          <w:p w:rsidR="00571E4B" w:rsidRDefault="00571E4B" w:rsidP="004D3011">
            <w:r>
              <w:t>Anime</w:t>
            </w:r>
          </w:p>
          <w:p w:rsidR="004D3011" w:rsidRPr="004D3011" w:rsidRDefault="004D3011" w:rsidP="00571E4B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7DAE2E89B5549F386B318DF73D3DBE2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571E4B" w:rsidRDefault="00571E4B" w:rsidP="00B359E4">
            <w:pPr>
              <w:pStyle w:val="Heading4"/>
            </w:pPr>
            <w:r>
              <w:t>Ramon E Bacaltos National High Schol</w:t>
            </w:r>
          </w:p>
          <w:p w:rsidR="00036450" w:rsidRDefault="00571E4B" w:rsidP="00B359E4">
            <w:pPr>
              <w:pStyle w:val="Date"/>
            </w:pPr>
            <w:r>
              <w:t>2015</w:t>
            </w:r>
            <w:r w:rsidR="00036450" w:rsidRPr="00B359E4">
              <w:t xml:space="preserve"> </w:t>
            </w:r>
            <w:r w:rsidR="001022BD">
              <w:t>–</w:t>
            </w:r>
            <w:r w:rsidR="00036450" w:rsidRPr="00B359E4">
              <w:t xml:space="preserve"> </w:t>
            </w:r>
            <w:r>
              <w:t>2021</w:t>
            </w:r>
          </w:p>
          <w:p w:rsidR="001022BD" w:rsidRPr="001022BD" w:rsidRDefault="001022BD" w:rsidP="001022BD"/>
          <w:p w:rsidR="00036450" w:rsidRDefault="001022BD" w:rsidP="00036450">
            <w:r w:rsidRPr="001022BD">
              <w:t>Accountancy, Business and Management</w:t>
            </w:r>
          </w:p>
          <w:p w:rsidR="001022BD" w:rsidRDefault="001022BD" w:rsidP="00036450"/>
          <w:p w:rsidR="00036450" w:rsidRPr="00B359E4" w:rsidRDefault="00571E4B" w:rsidP="00B359E4">
            <w:pPr>
              <w:pStyle w:val="Heading4"/>
            </w:pPr>
            <w:r>
              <w:t>Sibonga Community College</w:t>
            </w:r>
          </w:p>
          <w:p w:rsidR="00571E4B" w:rsidRDefault="00571E4B" w:rsidP="00571E4B">
            <w:pPr>
              <w:pStyle w:val="Date"/>
            </w:pPr>
            <w:r>
              <w:t>2024</w:t>
            </w:r>
          </w:p>
          <w:p w:rsidR="00571E4B" w:rsidRDefault="00571E4B" w:rsidP="00571E4B">
            <w:pPr>
              <w:pStyle w:val="Date"/>
              <w:rPr>
                <w:b/>
                <w:bCs/>
                <w:caps/>
              </w:rPr>
            </w:pPr>
          </w:p>
          <w:p w:rsidR="00571E4B" w:rsidRPr="00571E4B" w:rsidRDefault="00571E4B" w:rsidP="00571E4B">
            <w:pPr>
              <w:pStyle w:val="Date"/>
            </w:pPr>
            <w:r>
              <w:t>B</w:t>
            </w:r>
            <w:r w:rsidRPr="00571E4B">
              <w:t>achelor of Science in Information Technology</w:t>
            </w:r>
          </w:p>
          <w:p w:rsidR="00036450" w:rsidRDefault="00AD6CC8" w:rsidP="00036450">
            <w:pPr>
              <w:pStyle w:val="Heading2"/>
            </w:pPr>
            <w:sdt>
              <w:sdtPr>
                <w:id w:val="1001553383"/>
                <w:placeholder>
                  <w:docPart w:val="60C5B8030D4E458EACE8206EC745C09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WORK EXPERIENCE</w:t>
                </w:r>
              </w:sdtContent>
            </w:sdt>
          </w:p>
          <w:p w:rsidR="00036450" w:rsidRDefault="001022BD" w:rsidP="001022BD">
            <w:pPr>
              <w:pStyle w:val="Heading4"/>
            </w:pPr>
            <w:r>
              <w:t>Website Designer</w:t>
            </w:r>
          </w:p>
          <w:p w:rsidR="001022BD" w:rsidRPr="001022BD" w:rsidRDefault="001022BD" w:rsidP="001022BD"/>
          <w:p w:rsidR="00036450" w:rsidRDefault="001022BD" w:rsidP="00036450">
            <w:r w:rsidRPr="001022BD">
              <w:t xml:space="preserve">As a web designer for students, I specialize in crafting visually captivating and user-friendly digital platforms tailored to enhance the student experience. Collaborating closely with students and faculty, I create websites and interfaces that prioritize usability and accessibility, ensuring an intuitive journey for our diverse community. </w:t>
            </w:r>
          </w:p>
          <w:p w:rsidR="004D3011" w:rsidRDefault="004D3011" w:rsidP="00036450"/>
          <w:p w:rsidR="004D3011" w:rsidRDefault="001022BD" w:rsidP="001022BD">
            <w:pPr>
              <w:pStyle w:val="Heading4"/>
            </w:pPr>
            <w:r>
              <w:t>Photo Editor</w:t>
            </w:r>
          </w:p>
          <w:p w:rsidR="001022BD" w:rsidRPr="001022BD" w:rsidRDefault="001022BD" w:rsidP="001022BD"/>
          <w:p w:rsidR="004D3011" w:rsidRDefault="001022BD" w:rsidP="00036450">
            <w:r w:rsidRPr="001022BD">
              <w:t>As a photo editor for students, I specialize in enhancing and refining visual content to communicate compell</w:t>
            </w:r>
            <w:r>
              <w:t>ing narratives.</w:t>
            </w:r>
            <w:r w:rsidRPr="001022BD">
              <w:t xml:space="preserve"> I curate and edit images to effectively capture the essence of student life and academic achievements.</w:t>
            </w:r>
            <w:r w:rsidR="00036450" w:rsidRPr="004D3011">
              <w:t xml:space="preserve"> </w:t>
            </w:r>
          </w:p>
          <w:sdt>
            <w:sdtPr>
              <w:id w:val="1669594239"/>
              <w:placeholder>
                <w:docPart w:val="A5E98F9166744ED38289CFA52C315094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val="en-PH" w:eastAsia="en-PH"/>
              </w:rPr>
              <w:drawing>
                <wp:inline distT="0" distB="0" distL="0" distR="0" wp14:anchorId="5AFFFF85" wp14:editId="29FA67EF">
                  <wp:extent cx="4285640" cy="127254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43117B" w:rsidRPr="002A20D9" w:rsidRDefault="00AD6CC8" w:rsidP="000C45FF">
      <w:pPr>
        <w:tabs>
          <w:tab w:val="left" w:pos="990"/>
        </w:tabs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sectPr w:rsidR="0043117B" w:rsidRPr="002A20D9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CC8" w:rsidRDefault="00AD6CC8" w:rsidP="000C45FF">
      <w:r>
        <w:separator/>
      </w:r>
    </w:p>
  </w:endnote>
  <w:endnote w:type="continuationSeparator" w:id="0">
    <w:p w:rsidR="00AD6CC8" w:rsidRDefault="00AD6CC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CC8" w:rsidRDefault="00AD6CC8" w:rsidP="000C45FF">
      <w:r>
        <w:separator/>
      </w:r>
    </w:p>
  </w:footnote>
  <w:footnote w:type="continuationSeparator" w:id="0">
    <w:p w:rsidR="00AD6CC8" w:rsidRDefault="00AD6CC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4B"/>
    <w:rsid w:val="00036450"/>
    <w:rsid w:val="00094499"/>
    <w:rsid w:val="000C45FF"/>
    <w:rsid w:val="000D2D59"/>
    <w:rsid w:val="000E3FD1"/>
    <w:rsid w:val="001022BD"/>
    <w:rsid w:val="00112054"/>
    <w:rsid w:val="001525E1"/>
    <w:rsid w:val="001671EC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040E"/>
    <w:rsid w:val="00281FD5"/>
    <w:rsid w:val="002A20D9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71E4B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96F98"/>
    <w:rsid w:val="009260CD"/>
    <w:rsid w:val="00952C25"/>
    <w:rsid w:val="00A2118D"/>
    <w:rsid w:val="00AD6CC8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95CEE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161251068983098"/>
          <c:y val="2.0202115454131107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90%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</c:extLst>
            </c:dLbl>
            <c:numFmt formatCode="0%" sourceLinked="0"/>
            <c:spPr>
              <a:solidFill>
                <a:sysClr val="windowText" lastClr="000000">
                  <a:lumMod val="50000"/>
                  <a:lumOff val="50000"/>
                </a:sys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0" tIns="19050" rIns="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Photo Edit</c:v>
                </c:pt>
                <c:pt idx="1">
                  <c:v>WordPress</c:v>
                </c:pt>
                <c:pt idx="2">
                  <c:v>JS</c:v>
                </c:pt>
                <c:pt idx="3">
                  <c:v>CSS</c:v>
                </c:pt>
                <c:pt idx="4">
                  <c:v>HTML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</c:v>
                </c:pt>
                <c:pt idx="1">
                  <c:v>0.8</c:v>
                </c:pt>
                <c:pt idx="2">
                  <c:v>0.6</c:v>
                </c:pt>
                <c:pt idx="3">
                  <c:v>0.75</c:v>
                </c:pt>
                <c:pt idx="4">
                  <c:v>0.9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630628560"/>
        <c:axId val="1630632912"/>
      </c:barChart>
      <c:catAx>
        <c:axId val="16306285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0632912"/>
        <c:crosses val="autoZero"/>
        <c:auto val="1"/>
        <c:lblAlgn val="ctr"/>
        <c:lblOffset val="100"/>
        <c:noMultiLvlLbl val="0"/>
      </c:catAx>
      <c:valAx>
        <c:axId val="1630632912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1630628560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5C26BC24B84797A35DA416F244D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68611-6CE9-4B85-8AC3-44764F960E82}"/>
      </w:docPartPr>
      <w:docPartBody>
        <w:p w:rsidR="00BC213C" w:rsidRDefault="006C0651">
          <w:pPr>
            <w:pStyle w:val="A15C26BC24B84797A35DA416F244D911"/>
          </w:pPr>
          <w:r w:rsidRPr="00D5459D">
            <w:t>Profile</w:t>
          </w:r>
        </w:p>
      </w:docPartBody>
    </w:docPart>
    <w:docPart>
      <w:docPartPr>
        <w:name w:val="A8C62B67673343F39C38EAC018453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A1B0B-5602-4512-A79B-DF8660C95E57}"/>
      </w:docPartPr>
      <w:docPartBody>
        <w:p w:rsidR="00BC213C" w:rsidRDefault="006C0651">
          <w:pPr>
            <w:pStyle w:val="A8C62B67673343F39C38EAC018453BEE"/>
          </w:pPr>
          <w:r w:rsidRPr="00CB0055">
            <w:t>Contact</w:t>
          </w:r>
        </w:p>
      </w:docPartBody>
    </w:docPart>
    <w:docPart>
      <w:docPartPr>
        <w:name w:val="E435188CC084489FA6FB5CAD88AE5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517E4-120C-481E-BF56-76B503DD2941}"/>
      </w:docPartPr>
      <w:docPartBody>
        <w:p w:rsidR="00BC213C" w:rsidRDefault="006C0651">
          <w:pPr>
            <w:pStyle w:val="E435188CC084489FA6FB5CAD88AE5AB8"/>
          </w:pPr>
          <w:r w:rsidRPr="004D3011">
            <w:t>PHONE:</w:t>
          </w:r>
        </w:p>
      </w:docPartBody>
    </w:docPart>
    <w:docPart>
      <w:docPartPr>
        <w:name w:val="3C83F2264169481090B25916FE0D3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8690-5205-4F66-9803-B3C4452CE198}"/>
      </w:docPartPr>
      <w:docPartBody>
        <w:p w:rsidR="00BC213C" w:rsidRDefault="006C0651">
          <w:pPr>
            <w:pStyle w:val="3C83F2264169481090B25916FE0D3A31"/>
          </w:pPr>
          <w:r w:rsidRPr="004D3011">
            <w:t>EMAIL:</w:t>
          </w:r>
        </w:p>
      </w:docPartBody>
    </w:docPart>
    <w:docPart>
      <w:docPartPr>
        <w:name w:val="F10D4A11DA1B4450AB7BD08BD116B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553B7-CF20-452B-9B3C-7D4416A65F90}"/>
      </w:docPartPr>
      <w:docPartBody>
        <w:p w:rsidR="00BC213C" w:rsidRDefault="006C0651">
          <w:pPr>
            <w:pStyle w:val="F10D4A11DA1B4450AB7BD08BD116BF6F"/>
          </w:pPr>
          <w:r w:rsidRPr="00CB0055">
            <w:t>Hobbies</w:t>
          </w:r>
        </w:p>
      </w:docPartBody>
    </w:docPart>
    <w:docPart>
      <w:docPartPr>
        <w:name w:val="87DAE2E89B5549F386B318DF73D3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42028-AE19-4B06-A092-44282C69F2F4}"/>
      </w:docPartPr>
      <w:docPartBody>
        <w:p w:rsidR="00BC213C" w:rsidRDefault="006C0651">
          <w:pPr>
            <w:pStyle w:val="87DAE2E89B5549F386B318DF73D3DBE2"/>
          </w:pPr>
          <w:r w:rsidRPr="00036450">
            <w:t>EDUCATION</w:t>
          </w:r>
        </w:p>
      </w:docPartBody>
    </w:docPart>
    <w:docPart>
      <w:docPartPr>
        <w:name w:val="60C5B8030D4E458EACE8206EC745C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4ADDC-AC09-4F09-BF72-C3F84324F084}"/>
      </w:docPartPr>
      <w:docPartBody>
        <w:p w:rsidR="00BC213C" w:rsidRDefault="006C0651">
          <w:pPr>
            <w:pStyle w:val="60C5B8030D4E458EACE8206EC745C097"/>
          </w:pPr>
          <w:r w:rsidRPr="00036450">
            <w:t>WORK EXPERIENCE</w:t>
          </w:r>
        </w:p>
      </w:docPartBody>
    </w:docPart>
    <w:docPart>
      <w:docPartPr>
        <w:name w:val="A5E98F9166744ED38289CFA52C315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34ED8-1494-4E51-B4E3-38AB0858E11E}"/>
      </w:docPartPr>
      <w:docPartBody>
        <w:p w:rsidR="00BC213C" w:rsidRDefault="006C0651">
          <w:pPr>
            <w:pStyle w:val="A5E98F9166744ED38289CFA52C31509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DF"/>
    <w:rsid w:val="006C0651"/>
    <w:rsid w:val="00763829"/>
    <w:rsid w:val="00BC213C"/>
    <w:rsid w:val="00E3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B63819799D480485413267FA3B5F36">
    <w:name w:val="88B63819799D480485413267FA3B5F36"/>
  </w:style>
  <w:style w:type="paragraph" w:customStyle="1" w:styleId="A2FCE17AC13B47DEB5156FF2B4E8D5C0">
    <w:name w:val="A2FCE17AC13B47DEB5156FF2B4E8D5C0"/>
  </w:style>
  <w:style w:type="paragraph" w:customStyle="1" w:styleId="A15C26BC24B84797A35DA416F244D911">
    <w:name w:val="A15C26BC24B84797A35DA416F244D911"/>
  </w:style>
  <w:style w:type="paragraph" w:customStyle="1" w:styleId="BE5E7373AA18444AAEE0F5E7875B2FD4">
    <w:name w:val="BE5E7373AA18444AAEE0F5E7875B2FD4"/>
  </w:style>
  <w:style w:type="paragraph" w:customStyle="1" w:styleId="A8C62B67673343F39C38EAC018453BEE">
    <w:name w:val="A8C62B67673343F39C38EAC018453BEE"/>
  </w:style>
  <w:style w:type="paragraph" w:customStyle="1" w:styleId="E435188CC084489FA6FB5CAD88AE5AB8">
    <w:name w:val="E435188CC084489FA6FB5CAD88AE5AB8"/>
  </w:style>
  <w:style w:type="paragraph" w:customStyle="1" w:styleId="BE3174631BA84837875E456341BCF068">
    <w:name w:val="BE3174631BA84837875E456341BCF068"/>
  </w:style>
  <w:style w:type="paragraph" w:customStyle="1" w:styleId="130C46CF5FC4467180D3504E119573ED">
    <w:name w:val="130C46CF5FC4467180D3504E119573ED"/>
  </w:style>
  <w:style w:type="paragraph" w:customStyle="1" w:styleId="C541A16DA74B4F3C9B0EB7BACBD0CA74">
    <w:name w:val="C541A16DA74B4F3C9B0EB7BACBD0CA74"/>
  </w:style>
  <w:style w:type="paragraph" w:customStyle="1" w:styleId="3C83F2264169481090B25916FE0D3A31">
    <w:name w:val="3C83F2264169481090B25916FE0D3A3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9349EEC3A0F4256BD4538FAD4073E22">
    <w:name w:val="A9349EEC3A0F4256BD4538FAD4073E22"/>
  </w:style>
  <w:style w:type="paragraph" w:customStyle="1" w:styleId="F10D4A11DA1B4450AB7BD08BD116BF6F">
    <w:name w:val="F10D4A11DA1B4450AB7BD08BD116BF6F"/>
  </w:style>
  <w:style w:type="paragraph" w:customStyle="1" w:styleId="8074E00EDB734765A655A823A410FB8F">
    <w:name w:val="8074E00EDB734765A655A823A410FB8F"/>
  </w:style>
  <w:style w:type="paragraph" w:customStyle="1" w:styleId="32E3A25F98A641A4A44CB1C5F4364089">
    <w:name w:val="32E3A25F98A641A4A44CB1C5F4364089"/>
  </w:style>
  <w:style w:type="paragraph" w:customStyle="1" w:styleId="1BCE844170E441799CF868109D6B01FF">
    <w:name w:val="1BCE844170E441799CF868109D6B01FF"/>
  </w:style>
  <w:style w:type="paragraph" w:customStyle="1" w:styleId="F618F1B18B024301B93ECDAED236FC24">
    <w:name w:val="F618F1B18B024301B93ECDAED236FC24"/>
  </w:style>
  <w:style w:type="paragraph" w:customStyle="1" w:styleId="87DAE2E89B5549F386B318DF73D3DBE2">
    <w:name w:val="87DAE2E89B5549F386B318DF73D3DBE2"/>
  </w:style>
  <w:style w:type="paragraph" w:customStyle="1" w:styleId="CE22EAEA524941C7BA59482A56A48D9B">
    <w:name w:val="CE22EAEA524941C7BA59482A56A48D9B"/>
  </w:style>
  <w:style w:type="paragraph" w:customStyle="1" w:styleId="504578CBF1164A02BE583C8ABE22CFBE">
    <w:name w:val="504578CBF1164A02BE583C8ABE22CFBE"/>
  </w:style>
  <w:style w:type="paragraph" w:customStyle="1" w:styleId="263E31175D2343E5BE1AAD9A04FCB7F7">
    <w:name w:val="263E31175D2343E5BE1AAD9A04FCB7F7"/>
  </w:style>
  <w:style w:type="paragraph" w:customStyle="1" w:styleId="E3409B68C26E43E8B32BC6F7B8136945">
    <w:name w:val="E3409B68C26E43E8B32BC6F7B8136945"/>
  </w:style>
  <w:style w:type="paragraph" w:customStyle="1" w:styleId="FE998DC656534C879690FC1CCACC35E1">
    <w:name w:val="FE998DC656534C879690FC1CCACC35E1"/>
  </w:style>
  <w:style w:type="paragraph" w:customStyle="1" w:styleId="D5CE9308BAD241A2A65C9EF69C8D4A58">
    <w:name w:val="D5CE9308BAD241A2A65C9EF69C8D4A58"/>
  </w:style>
  <w:style w:type="paragraph" w:customStyle="1" w:styleId="05FC19A022524963837527D1521A0A2B">
    <w:name w:val="05FC19A022524963837527D1521A0A2B"/>
  </w:style>
  <w:style w:type="paragraph" w:customStyle="1" w:styleId="60C5B8030D4E458EACE8206EC745C097">
    <w:name w:val="60C5B8030D4E458EACE8206EC745C097"/>
  </w:style>
  <w:style w:type="paragraph" w:customStyle="1" w:styleId="6ADD277E6800400DA47668B2270B2B67">
    <w:name w:val="6ADD277E6800400DA47668B2270B2B67"/>
  </w:style>
  <w:style w:type="paragraph" w:customStyle="1" w:styleId="C3F448F52DD649AAA9442A47BF637F81">
    <w:name w:val="C3F448F52DD649AAA9442A47BF637F81"/>
  </w:style>
  <w:style w:type="paragraph" w:customStyle="1" w:styleId="F1038CF5F39743C2A21CBE163805A231">
    <w:name w:val="F1038CF5F39743C2A21CBE163805A231"/>
  </w:style>
  <w:style w:type="paragraph" w:customStyle="1" w:styleId="97A66CC2C7454301AF23194CE2DDB109">
    <w:name w:val="97A66CC2C7454301AF23194CE2DDB109"/>
  </w:style>
  <w:style w:type="paragraph" w:customStyle="1" w:styleId="B0C611C7C7A945AD8DE9C6F968EB8D5A">
    <w:name w:val="B0C611C7C7A945AD8DE9C6F968EB8D5A"/>
  </w:style>
  <w:style w:type="paragraph" w:customStyle="1" w:styleId="132FFF1ACE594655A41434C6388F92FE">
    <w:name w:val="132FFF1ACE594655A41434C6388F92FE"/>
  </w:style>
  <w:style w:type="paragraph" w:customStyle="1" w:styleId="57A03D1AB80641738B6AFAEC01AD4D47">
    <w:name w:val="57A03D1AB80641738B6AFAEC01AD4D47"/>
  </w:style>
  <w:style w:type="paragraph" w:customStyle="1" w:styleId="7271C6E86D20439DA71B1A344D16ED13">
    <w:name w:val="7271C6E86D20439DA71B1A344D16ED13"/>
  </w:style>
  <w:style w:type="paragraph" w:customStyle="1" w:styleId="6A6CBA16EBF44E28909B7A949684CE1F">
    <w:name w:val="6A6CBA16EBF44E28909B7A949684CE1F"/>
  </w:style>
  <w:style w:type="paragraph" w:customStyle="1" w:styleId="987B578C7D284ECEA16CC86FBE89AA20">
    <w:name w:val="987B578C7D284ECEA16CC86FBE89AA20"/>
  </w:style>
  <w:style w:type="paragraph" w:customStyle="1" w:styleId="CBFF4CBBBF0B4E3A87734B2F3E012744">
    <w:name w:val="CBFF4CBBBF0B4E3A87734B2F3E012744"/>
  </w:style>
  <w:style w:type="paragraph" w:customStyle="1" w:styleId="BC95666A7D4E4D808C8ECF5D4BE151FB">
    <w:name w:val="BC95666A7D4E4D808C8ECF5D4BE151FB"/>
  </w:style>
  <w:style w:type="paragraph" w:customStyle="1" w:styleId="30191967CA304A23AACDDD96EA2A4EAE">
    <w:name w:val="30191967CA304A23AACDDD96EA2A4EAE"/>
  </w:style>
  <w:style w:type="paragraph" w:customStyle="1" w:styleId="920B150E7F36462686B27DDE6430A165">
    <w:name w:val="920B150E7F36462686B27DDE6430A165"/>
  </w:style>
  <w:style w:type="paragraph" w:customStyle="1" w:styleId="B36E8BC186114C8A9A33679AE5CBC094">
    <w:name w:val="B36E8BC186114C8A9A33679AE5CBC09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5E98F9166744ED38289CFA52C315094">
    <w:name w:val="A5E98F9166744ED38289CFA52C315094"/>
  </w:style>
  <w:style w:type="paragraph" w:customStyle="1" w:styleId="98A523FCFACE4BEEAC664028A8906F47">
    <w:name w:val="98A523FCFACE4BEEAC664028A8906F47"/>
    <w:rsid w:val="00E330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2024-04-29T09:10:00Z</dcterms:created>
  <dcterms:modified xsi:type="dcterms:W3CDTF">2024-04-29T09:10:00Z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